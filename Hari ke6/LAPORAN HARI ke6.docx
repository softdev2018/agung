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</w:rPr>
        <w:id w:val="254023022"/>
        <w:placeholder>
          <w:docPart w:val="63457B37402A4D5CAC133B0BD7416AFF"/>
        </w:placeholder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r w:rsidRPr="00756DE1">
        <w:rPr>
          <w:color w:val="auto"/>
        </w:rPr>
        <w:t xml:space="preserve">Tanggal </w:t>
      </w:r>
      <w:r w:rsidR="00013FD7" w:rsidRPr="00756DE1">
        <w:rPr>
          <w:color w:val="auto"/>
        </w:rPr>
        <w:t xml:space="preserve">/ Divisi </w:t>
      </w:r>
      <w:r w:rsidR="002E1554" w:rsidRPr="00756DE1">
        <w:rPr>
          <w:color w:val="auto"/>
        </w:rPr>
        <w:t>:</w:t>
      </w:r>
      <w:r w:rsidR="00013FD7" w:rsidRPr="00756DE1">
        <w:rPr>
          <w:color w:val="auto"/>
        </w:rPr>
        <w:tab/>
      </w:r>
      <w:r w:rsidR="00ED590E">
        <w:rPr>
          <w:color w:val="auto"/>
        </w:rPr>
        <w:t>05</w:t>
      </w:r>
      <w:r w:rsidR="00AE634F">
        <w:rPr>
          <w:color w:val="auto"/>
        </w:rPr>
        <w:t>-02</w:t>
      </w:r>
      <w:r w:rsidR="00B94E25">
        <w:rPr>
          <w:color w:val="auto"/>
        </w:rPr>
        <w:t>-2017/SoftDev</w:t>
      </w:r>
    </w:p>
    <w:p w:rsidR="00B07A53" w:rsidRPr="00756DE1" w:rsidRDefault="00013FD7">
      <w:r w:rsidRPr="00756DE1">
        <w:t>Waktu Datang :</w:t>
      </w:r>
      <w:r w:rsidRPr="00756DE1">
        <w:tab/>
      </w:r>
      <w:r w:rsidR="00ED590E">
        <w:t>07.57</w:t>
      </w:r>
      <w:r w:rsidRPr="00756DE1">
        <w:tab/>
      </w:r>
      <w:r w:rsidRPr="00756DE1">
        <w:tab/>
      </w:r>
      <w:r w:rsidRPr="00756DE1">
        <w:tab/>
      </w:r>
      <w:r w:rsidRPr="00756DE1">
        <w:tab/>
      </w:r>
      <w:r w:rsidRPr="00756DE1">
        <w:tab/>
        <w:t xml:space="preserve">        Waktu Pulang :</w:t>
      </w:r>
      <w:r w:rsidR="0083295A">
        <w:t xml:space="preserve"> </w:t>
      </w:r>
      <w:r w:rsidR="00ED590E">
        <w:t>16.00</w:t>
      </w:r>
    </w:p>
    <w:tbl>
      <w:tblPr>
        <w:tblStyle w:val="GridTable1Light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Nama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r>
              <w:t>Agung prasetyo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r>
              <w:t>informatika</w:t>
            </w:r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83295A">
            <w:r>
              <w:t>M0516005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Fakultas</w:t>
            </w:r>
          </w:p>
        </w:tc>
        <w:tc>
          <w:tcPr>
            <w:tcW w:w="4050" w:type="dxa"/>
          </w:tcPr>
          <w:p w:rsidR="00B07A53" w:rsidRPr="00756DE1" w:rsidRDefault="0083295A">
            <w:r>
              <w:t>MIPA</w:t>
            </w:r>
          </w:p>
        </w:tc>
      </w:tr>
    </w:tbl>
    <w:p w:rsidR="00B07A53" w:rsidRDefault="00B07A53"/>
    <w:tbl>
      <w:tblPr>
        <w:tblStyle w:val="GridTable1LightAccent1"/>
        <w:tblW w:w="4740" w:type="pct"/>
        <w:tblBorders>
          <w:bottom w:val="single" w:sz="12" w:space="0" w:color="E48312" w:themeColor="accent1"/>
          <w:insideH w:val="single" w:sz="2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Interview questions"/>
      </w:tblPr>
      <w:tblGrid>
        <w:gridCol w:w="20"/>
        <w:gridCol w:w="1578"/>
        <w:gridCol w:w="562"/>
        <w:gridCol w:w="5918"/>
        <w:gridCol w:w="2160"/>
      </w:tblGrid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94E25" w:rsidTr="00B94E25">
        <w:trPr>
          <w:gridAfter w:val="3"/>
          <w:wAfter w:w="8640" w:type="dxa"/>
        </w:trPr>
        <w:tc>
          <w:tcPr>
            <w:tcW w:w="1598" w:type="dxa"/>
            <w:gridSpan w:val="2"/>
          </w:tcPr>
          <w:p w:rsidR="00ED590E" w:rsidRDefault="00B94E25" w:rsidP="00ED590E">
            <w:r>
              <w:t xml:space="preserve">Belajar </w:t>
            </w:r>
            <w:r w:rsidR="00ED590E">
              <w:t>Git</w:t>
            </w:r>
          </w:p>
        </w:tc>
      </w:tr>
      <w:tr w:rsidR="00B07A53" w:rsidTr="00B94E25">
        <w:tc>
          <w:tcPr>
            <w:tcW w:w="20" w:type="dxa"/>
          </w:tcPr>
          <w:p w:rsidR="00B07A53" w:rsidRDefault="00B07A53" w:rsidP="00B94E25">
            <w:pPr>
              <w:pStyle w:val="Numbers"/>
              <w:spacing w:before="40"/>
              <w:jc w:val="left"/>
            </w:pPr>
          </w:p>
        </w:tc>
        <w:tc>
          <w:tcPr>
            <w:tcW w:w="8058" w:type="dxa"/>
            <w:gridSpan w:val="3"/>
          </w:tcPr>
          <w:p w:rsidR="00B07A53" w:rsidRDefault="00AE634F" w:rsidP="00ED590E">
            <w:r>
              <w:t>Membuat</w:t>
            </w:r>
            <w:r w:rsidR="00ED590E">
              <w:t xml:space="preserve"> Database project kemaren</w:t>
            </w: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ED590E" w:rsidTr="00B94E25">
        <w:trPr>
          <w:gridAfter w:val="2"/>
          <w:wAfter w:w="8078" w:type="dxa"/>
        </w:trPr>
        <w:tc>
          <w:tcPr>
            <w:tcW w:w="2160" w:type="dxa"/>
            <w:gridSpan w:val="3"/>
          </w:tcPr>
          <w:p w:rsidR="00ED590E" w:rsidRDefault="00ED590E" w:rsidP="00ED590E">
            <w:r>
              <w:t xml:space="preserve">Membuat ppt untuk share </w:t>
            </w:r>
          </w:p>
        </w:tc>
      </w:tr>
      <w:tr w:rsidR="00AE634F" w:rsidTr="00B94E25">
        <w:trPr>
          <w:gridAfter w:val="2"/>
          <w:wAfter w:w="8078" w:type="dxa"/>
        </w:trPr>
        <w:tc>
          <w:tcPr>
            <w:tcW w:w="2160" w:type="dxa"/>
            <w:gridSpan w:val="3"/>
          </w:tcPr>
          <w:p w:rsidR="00AE634F" w:rsidRDefault="00ED590E">
            <w:r>
              <w:t>knowledge besok</w:t>
            </w: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ED590E">
            <w:pPr>
              <w:pStyle w:val="List"/>
            </w:pPr>
            <w:r w:rsidRPr="00ED590E">
              <w:rPr>
                <w:color w:val="auto"/>
              </w:rPr>
              <w:t>Belajar connect sql - php</w:t>
            </w: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ED590E">
            <w:pPr>
              <w:pStyle w:val="List"/>
            </w:pPr>
            <w:r>
              <w:t>Belajar php</w:t>
            </w: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DC5DE2">
            <w:pPr>
              <w:pStyle w:val="List"/>
            </w:pPr>
            <w:r>
              <w:t>Membuat ER database</w:t>
            </w:r>
            <w:bookmarkStart w:id="0" w:name="_GoBack"/>
            <w:bookmarkEnd w:id="0"/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/>
        </w:tc>
      </w:tr>
      <w:tr w:rsidR="00B07A53" w:rsidTr="00B94E25">
        <w:tc>
          <w:tcPr>
            <w:tcW w:w="2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pStyle w:val="Numbers"/>
            </w:pPr>
          </w:p>
        </w:tc>
        <w:tc>
          <w:tcPr>
            <w:tcW w:w="8058" w:type="dxa"/>
            <w:gridSpan w:val="3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/>
        </w:tc>
      </w:tr>
    </w:tbl>
    <w:p w:rsidR="00B07A53" w:rsidRPr="00756DE1" w:rsidRDefault="00013FD7">
      <w:pPr>
        <w:pStyle w:val="Heading2"/>
        <w:rPr>
          <w:color w:val="auto"/>
        </w:rPr>
      </w:pPr>
      <w:r w:rsidRPr="00756DE1">
        <w:rPr>
          <w:color w:val="auto"/>
        </w:rPr>
        <w:t>Jelaskan apa saja yang Anda lakukan pada hari ini</w:t>
      </w:r>
      <w:r w:rsidR="00EF6C42" w:rsidRPr="00756DE1">
        <w:rPr>
          <w:color w:val="auto"/>
        </w:rPr>
        <w:t>.</w:t>
      </w:r>
    </w:p>
    <w:p w:rsidR="00B07A53" w:rsidRDefault="00013FD7">
      <w:r>
        <w:t>Singkat, Padat dan Jelas</w:t>
      </w:r>
    </w:p>
    <w:sectPr w:rsidR="00B07A53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118" w:rsidRDefault="00317118">
      <w:pPr>
        <w:spacing w:after="0"/>
      </w:pPr>
      <w:r>
        <w:separator/>
      </w:r>
    </w:p>
  </w:endnote>
  <w:endnote w:type="continuationSeparator" w:id="0">
    <w:p w:rsidR="00317118" w:rsidRDefault="003171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118" w:rsidRDefault="00317118">
      <w:pPr>
        <w:spacing w:after="0"/>
      </w:pPr>
      <w:r>
        <w:separator/>
      </w:r>
    </w:p>
  </w:footnote>
  <w:footnote w:type="continuationSeparator" w:id="0">
    <w:p w:rsidR="00317118" w:rsidRDefault="003171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8E78E8"/>
    <w:multiLevelType w:val="hybridMultilevel"/>
    <w:tmpl w:val="7A78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54"/>
    <w:rsid w:val="00013FD7"/>
    <w:rsid w:val="00077CEB"/>
    <w:rsid w:val="001631BF"/>
    <w:rsid w:val="002C2427"/>
    <w:rsid w:val="002E1554"/>
    <w:rsid w:val="00317118"/>
    <w:rsid w:val="005033C2"/>
    <w:rsid w:val="00677FE7"/>
    <w:rsid w:val="00756DE1"/>
    <w:rsid w:val="007C0C28"/>
    <w:rsid w:val="0083295A"/>
    <w:rsid w:val="00880F30"/>
    <w:rsid w:val="00AE634F"/>
    <w:rsid w:val="00B07A53"/>
    <w:rsid w:val="00B94E25"/>
    <w:rsid w:val="00DC5DE2"/>
    <w:rsid w:val="00ED590E"/>
    <w:rsid w:val="00EF6C42"/>
    <w:rsid w:val="00F8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" w:qFormat="1"/>
    <w:lsdException w:name="List 2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" w:qFormat="1"/>
    <w:lsdException w:name="List 2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98"/>
    <w:rsid w:val="00074B98"/>
    <w:rsid w:val="003B32BF"/>
    <w:rsid w:val="004F04AF"/>
    <w:rsid w:val="009252EC"/>
    <w:rsid w:val="00972A8A"/>
    <w:rsid w:val="00EA4156"/>
    <w:rsid w:val="00EA75C1"/>
    <w:rsid w:val="00E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2018-01-29T04:12:00Z</dcterms:created>
  <dcterms:modified xsi:type="dcterms:W3CDTF">2018-02-05T09:05:00Z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