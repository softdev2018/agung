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auto"/>
        </w:rPr>
        <w:id w:val="254023022"/>
        <w:placeholder>
          <w:docPart w:val="63457B37402A4D5CAC133B0BD7416AFF"/>
        </w:placeholder>
      </w:sdtPr>
      <w:sdtEndPr/>
      <w:sdtContent>
        <w:p w:rsidR="002E1554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</w:rPr>
            <w:t>LAPORAN HARIAN PRA-MAGANGER</w:t>
          </w:r>
        </w:p>
        <w:p w:rsidR="00B07A53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  <w:sz w:val="40"/>
            </w:rPr>
            <w:t>UPT TIK 2018</w:t>
          </w:r>
        </w:p>
      </w:sdtContent>
    </w:sdt>
    <w:p w:rsidR="00B07A53" w:rsidRDefault="00B07A53">
      <w:pPr>
        <w:pStyle w:val="Logo"/>
      </w:pPr>
    </w:p>
    <w:p w:rsidR="00B07A53" w:rsidRPr="00756DE1" w:rsidRDefault="005033C2">
      <w:pPr>
        <w:pStyle w:val="Heading1"/>
        <w:rPr>
          <w:color w:val="auto"/>
        </w:rPr>
      </w:pPr>
      <w:r w:rsidRPr="00756DE1">
        <w:rPr>
          <w:color w:val="auto"/>
        </w:rPr>
        <w:t xml:space="preserve">Tanggal </w:t>
      </w:r>
      <w:r w:rsidR="00013FD7" w:rsidRPr="00756DE1">
        <w:rPr>
          <w:color w:val="auto"/>
        </w:rPr>
        <w:t xml:space="preserve">/ Divisi </w:t>
      </w:r>
      <w:r w:rsidR="002E1554" w:rsidRPr="00756DE1">
        <w:rPr>
          <w:color w:val="auto"/>
        </w:rPr>
        <w:t>:</w:t>
      </w:r>
      <w:r w:rsidR="00013FD7" w:rsidRPr="00756DE1">
        <w:rPr>
          <w:color w:val="auto"/>
        </w:rPr>
        <w:tab/>
      </w:r>
      <w:r w:rsidR="00344E23">
        <w:rPr>
          <w:color w:val="auto"/>
        </w:rPr>
        <w:t>14</w:t>
      </w:r>
      <w:r w:rsidR="00AE634F">
        <w:rPr>
          <w:color w:val="auto"/>
        </w:rPr>
        <w:t>-02</w:t>
      </w:r>
      <w:r w:rsidR="00344E23">
        <w:rPr>
          <w:color w:val="auto"/>
        </w:rPr>
        <w:t>-2018</w:t>
      </w:r>
      <w:r w:rsidR="00B94E25">
        <w:rPr>
          <w:color w:val="auto"/>
        </w:rPr>
        <w:t>/SoftDev</w:t>
      </w:r>
    </w:p>
    <w:p w:rsidR="00B07A53" w:rsidRPr="00756DE1" w:rsidRDefault="00013FD7">
      <w:r w:rsidRPr="00756DE1">
        <w:t>Waktu Datang :</w:t>
      </w:r>
      <w:r w:rsidRPr="00756DE1">
        <w:tab/>
      </w:r>
      <w:r w:rsidR="00344E23">
        <w:t>07.5</w:t>
      </w:r>
      <w:r w:rsidR="00F0519C">
        <w:t>8</w:t>
      </w:r>
      <w:r w:rsidRPr="00756DE1">
        <w:tab/>
      </w:r>
      <w:r w:rsidRPr="00756DE1">
        <w:tab/>
      </w:r>
      <w:r w:rsidRPr="00756DE1">
        <w:tab/>
      </w:r>
      <w:r w:rsidRPr="00756DE1">
        <w:tab/>
      </w:r>
      <w:r w:rsidRPr="00756DE1">
        <w:tab/>
        <w:t xml:space="preserve">        Waktu Pulang :</w:t>
      </w:r>
      <w:r w:rsidR="0083295A">
        <w:t xml:space="preserve"> </w:t>
      </w:r>
      <w:r w:rsidR="00ED590E">
        <w:t>16.00</w:t>
      </w:r>
    </w:p>
    <w:tbl>
      <w:tblPr>
        <w:tblStyle w:val="GridTable1Light-Accent11"/>
        <w:tblW w:w="5000" w:type="pct"/>
        <w:jc w:val="center"/>
        <w:tblBorders>
          <w:bottom w:val="single" w:sz="18" w:space="0" w:color="DFE4DA" w:themeColor="text2" w:themeTint="33"/>
          <w:insideH w:val="single" w:sz="4" w:space="0" w:color="DFE4DA" w:themeColor="text2" w:themeTint="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20" w:firstRow="1" w:lastRow="0" w:firstColumn="0" w:lastColumn="0" w:noHBand="0" w:noVBand="1"/>
        <w:tblDescription w:val="Contact information"/>
      </w:tblPr>
      <w:tblGrid>
        <w:gridCol w:w="2160"/>
        <w:gridCol w:w="3240"/>
        <w:gridCol w:w="1350"/>
        <w:gridCol w:w="4050"/>
      </w:tblGrid>
      <w:tr w:rsidR="00B07A53" w:rsidRPr="00756DE1" w:rsidTr="00B07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Nama</w:t>
            </w:r>
          </w:p>
        </w:tc>
        <w:tc>
          <w:tcPr>
            <w:tcW w:w="3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83295A">
            <w:r>
              <w:t xml:space="preserve">Agung </w:t>
            </w:r>
            <w:r w:rsidR="00344E23">
              <w:t>Prasetyo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Prodi</w:t>
            </w:r>
          </w:p>
        </w:tc>
        <w:tc>
          <w:tcPr>
            <w:tcW w:w="4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83295A">
            <w:r>
              <w:t>informatika</w:t>
            </w:r>
          </w:p>
        </w:tc>
      </w:tr>
      <w:tr w:rsidR="00756DE1" w:rsidRPr="00756DE1" w:rsidTr="00B07A53">
        <w:trPr>
          <w:jc w:val="center"/>
        </w:trPr>
        <w:tc>
          <w:tcPr>
            <w:tcW w:w="216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NIM</w:t>
            </w:r>
          </w:p>
        </w:tc>
        <w:tc>
          <w:tcPr>
            <w:tcW w:w="3240" w:type="dxa"/>
          </w:tcPr>
          <w:p w:rsidR="00B07A53" w:rsidRPr="00756DE1" w:rsidRDefault="0083295A">
            <w:r>
              <w:t>M0516005</w:t>
            </w:r>
          </w:p>
        </w:tc>
        <w:tc>
          <w:tcPr>
            <w:tcW w:w="135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Fakultas</w:t>
            </w:r>
          </w:p>
        </w:tc>
        <w:tc>
          <w:tcPr>
            <w:tcW w:w="4050" w:type="dxa"/>
          </w:tcPr>
          <w:p w:rsidR="00B07A53" w:rsidRPr="00756DE1" w:rsidRDefault="0083295A">
            <w:r>
              <w:t>MIPA</w:t>
            </w:r>
          </w:p>
        </w:tc>
      </w:tr>
    </w:tbl>
    <w:p w:rsidR="00B07A53" w:rsidRDefault="00B07A53"/>
    <w:tbl>
      <w:tblPr>
        <w:tblStyle w:val="GridTable1Light-Accent11"/>
        <w:tblW w:w="8250" w:type="pct"/>
        <w:tblBorders>
          <w:bottom w:val="single" w:sz="12" w:space="0" w:color="E48312" w:themeColor="accent1"/>
          <w:insideH w:val="single" w:sz="2" w:space="0" w:color="DFE4DA" w:themeColor="text2" w:themeTint="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  <w:tblDescription w:val="Interview questions"/>
      </w:tblPr>
      <w:tblGrid>
        <w:gridCol w:w="20"/>
        <w:gridCol w:w="5740"/>
        <w:gridCol w:w="562"/>
        <w:gridCol w:w="3420"/>
        <w:gridCol w:w="5918"/>
        <w:gridCol w:w="2160"/>
      </w:tblGrid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94E25" w:rsidTr="000E10CC">
        <w:trPr>
          <w:gridAfter w:val="4"/>
          <w:wAfter w:w="12060" w:type="dxa"/>
        </w:trPr>
        <w:tc>
          <w:tcPr>
            <w:tcW w:w="5760" w:type="dxa"/>
            <w:gridSpan w:val="2"/>
          </w:tcPr>
          <w:p w:rsidR="00ED590E" w:rsidRDefault="00344E23" w:rsidP="00ED590E">
            <w:r>
              <w:t>Melanjutkan project kemaren</w:t>
            </w:r>
          </w:p>
        </w:tc>
      </w:tr>
      <w:tr w:rsidR="00B07A53" w:rsidTr="000E10CC">
        <w:tc>
          <w:tcPr>
            <w:tcW w:w="20" w:type="dxa"/>
          </w:tcPr>
          <w:p w:rsidR="00B07A53" w:rsidRDefault="00344E23" w:rsidP="00B94E25">
            <w:pPr>
              <w:pStyle w:val="Numbers"/>
              <w:spacing w:before="40"/>
              <w:jc w:val="left"/>
            </w:pPr>
            <w:r>
              <w:t>B</w:t>
            </w:r>
          </w:p>
        </w:tc>
        <w:tc>
          <w:tcPr>
            <w:tcW w:w="15640" w:type="dxa"/>
            <w:gridSpan w:val="4"/>
          </w:tcPr>
          <w:p w:rsidR="00B07A53" w:rsidRDefault="00344E23" w:rsidP="00344E23">
            <w:r>
              <w:t>Belajar session</w:t>
            </w: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ED590E" w:rsidTr="000E10CC">
        <w:trPr>
          <w:gridAfter w:val="2"/>
          <w:wAfter w:w="8078" w:type="dxa"/>
        </w:trPr>
        <w:tc>
          <w:tcPr>
            <w:tcW w:w="9742" w:type="dxa"/>
            <w:gridSpan w:val="4"/>
          </w:tcPr>
          <w:p w:rsidR="00ED590E" w:rsidRDefault="00344E23" w:rsidP="00ED590E">
            <w:r>
              <w:t>Belajar adobe premier</w:t>
            </w:r>
          </w:p>
        </w:tc>
      </w:tr>
      <w:tr w:rsidR="00A76E1A" w:rsidTr="000E10CC">
        <w:trPr>
          <w:gridAfter w:val="3"/>
          <w:wAfter w:w="11498" w:type="dxa"/>
        </w:trPr>
        <w:tc>
          <w:tcPr>
            <w:tcW w:w="6322" w:type="dxa"/>
            <w:gridSpan w:val="3"/>
          </w:tcPr>
          <w:p w:rsidR="00A76E1A" w:rsidRDefault="00344E23">
            <w:r>
              <w:t>Belajar tentang intel dan amd</w:t>
            </w:r>
            <w:bookmarkStart w:id="0" w:name="_GoBack"/>
            <w:bookmarkEnd w:id="0"/>
          </w:p>
        </w:tc>
      </w:tr>
      <w:tr w:rsidR="00A76E1A" w:rsidTr="000E10CC">
        <w:trPr>
          <w:gridAfter w:val="3"/>
          <w:wAfter w:w="11498" w:type="dxa"/>
        </w:trPr>
        <w:tc>
          <w:tcPr>
            <w:tcW w:w="6322" w:type="dxa"/>
            <w:gridSpan w:val="3"/>
          </w:tcPr>
          <w:p w:rsidR="00A76E1A" w:rsidRDefault="00A76E1A"/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0E10CC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B07A53" w:rsidTr="000E10CC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  <w:tcBorders>
              <w:bottom w:val="single" w:sz="2" w:space="0" w:color="DFE4DA" w:themeColor="text2" w:themeTint="33"/>
            </w:tcBorders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  <w:tcBorders>
              <w:bottom w:val="single" w:sz="2" w:space="0" w:color="DFE4DA" w:themeColor="text2" w:themeTint="33"/>
            </w:tcBorders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  <w:tcBorders>
              <w:bottom w:val="single" w:sz="2" w:space="0" w:color="DFE4DA" w:themeColor="text2" w:themeTint="33"/>
            </w:tcBorders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0E10CC">
        <w:tc>
          <w:tcPr>
            <w:tcW w:w="20" w:type="dxa"/>
            <w:tcBorders>
              <w:top w:val="single" w:sz="2" w:space="0" w:color="DFE4DA" w:themeColor="text2" w:themeTint="33"/>
              <w:bottom w:val="single" w:sz="18" w:space="0" w:color="DFE4DA" w:themeColor="text2" w:themeTint="33"/>
            </w:tcBorders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15640" w:type="dxa"/>
            <w:gridSpan w:val="4"/>
            <w:tcBorders>
              <w:top w:val="single" w:sz="2" w:space="0" w:color="DFE4DA" w:themeColor="text2" w:themeTint="33"/>
              <w:bottom w:val="single" w:sz="18" w:space="0" w:color="DFE4DA" w:themeColor="text2" w:themeTint="33"/>
            </w:tcBorders>
          </w:tcPr>
          <w:p w:rsidR="00B07A53" w:rsidRDefault="00B07A53">
            <w:pPr>
              <w:tabs>
                <w:tab w:val="left" w:pos="2701"/>
              </w:tabs>
            </w:pPr>
          </w:p>
        </w:tc>
        <w:tc>
          <w:tcPr>
            <w:tcW w:w="2160" w:type="dxa"/>
            <w:tcBorders>
              <w:top w:val="single" w:sz="2" w:space="0" w:color="DFE4DA" w:themeColor="text2" w:themeTint="33"/>
              <w:bottom w:val="single" w:sz="18" w:space="0" w:color="DFE4DA" w:themeColor="text2" w:themeTint="33"/>
            </w:tcBorders>
          </w:tcPr>
          <w:p w:rsidR="00B07A53" w:rsidRDefault="00B07A53"/>
        </w:tc>
      </w:tr>
      <w:tr w:rsidR="00B07A53" w:rsidTr="000E10CC">
        <w:tc>
          <w:tcPr>
            <w:tcW w:w="20" w:type="dxa"/>
            <w:tcBorders>
              <w:top w:val="single" w:sz="18" w:space="0" w:color="DFE4DA" w:themeColor="text2" w:themeTint="33"/>
              <w:bottom w:val="nil"/>
            </w:tcBorders>
          </w:tcPr>
          <w:p w:rsidR="00B07A53" w:rsidRDefault="00B07A53">
            <w:pPr>
              <w:pStyle w:val="Numbers"/>
            </w:pPr>
          </w:p>
        </w:tc>
        <w:tc>
          <w:tcPr>
            <w:tcW w:w="15640" w:type="dxa"/>
            <w:gridSpan w:val="4"/>
            <w:tcBorders>
              <w:top w:val="single" w:sz="18" w:space="0" w:color="DFE4DA" w:themeColor="text2" w:themeTint="33"/>
              <w:bottom w:val="nil"/>
            </w:tcBorders>
          </w:tcPr>
          <w:p w:rsidR="00B07A53" w:rsidRDefault="00B07A53">
            <w:pPr>
              <w:tabs>
                <w:tab w:val="left" w:pos="2701"/>
              </w:tabs>
            </w:pPr>
          </w:p>
        </w:tc>
        <w:tc>
          <w:tcPr>
            <w:tcW w:w="2160" w:type="dxa"/>
            <w:tcBorders>
              <w:top w:val="single" w:sz="18" w:space="0" w:color="DFE4DA" w:themeColor="text2" w:themeTint="33"/>
              <w:bottom w:val="nil"/>
            </w:tcBorders>
          </w:tcPr>
          <w:p w:rsidR="00B07A53" w:rsidRDefault="00B07A53"/>
        </w:tc>
      </w:tr>
    </w:tbl>
    <w:p w:rsidR="00B07A53" w:rsidRPr="00756DE1" w:rsidRDefault="00013FD7">
      <w:pPr>
        <w:pStyle w:val="Heading2"/>
        <w:rPr>
          <w:color w:val="auto"/>
        </w:rPr>
      </w:pPr>
      <w:r w:rsidRPr="00756DE1">
        <w:rPr>
          <w:color w:val="auto"/>
        </w:rPr>
        <w:t>Jelaskan apa saja yang Anda lakukan pada hari ini</w:t>
      </w:r>
      <w:r w:rsidR="00EF6C42" w:rsidRPr="00756DE1">
        <w:rPr>
          <w:color w:val="auto"/>
        </w:rPr>
        <w:t>.</w:t>
      </w:r>
    </w:p>
    <w:p w:rsidR="00B07A53" w:rsidRDefault="00013FD7">
      <w:r>
        <w:t>Singkat, Padat dan Jelas</w:t>
      </w:r>
    </w:p>
    <w:sectPr w:rsidR="00B07A53" w:rsidSect="00756DE1"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ECC" w:rsidRDefault="00433ECC">
      <w:pPr>
        <w:spacing w:after="0"/>
      </w:pPr>
      <w:r>
        <w:separator/>
      </w:r>
    </w:p>
  </w:endnote>
  <w:endnote w:type="continuationSeparator" w:id="0">
    <w:p w:rsidR="00433ECC" w:rsidRDefault="00433E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ECC" w:rsidRDefault="00433ECC">
      <w:pPr>
        <w:spacing w:after="0"/>
      </w:pPr>
      <w:r>
        <w:separator/>
      </w:r>
    </w:p>
  </w:footnote>
  <w:footnote w:type="continuationSeparator" w:id="0">
    <w:p w:rsidR="00433ECC" w:rsidRDefault="00433EC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0B2BE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C6B2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F328D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06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2BC73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D687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D2E7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AC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866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5C55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8E78E8"/>
    <w:multiLevelType w:val="hybridMultilevel"/>
    <w:tmpl w:val="7A78E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554"/>
    <w:rsid w:val="00013FD7"/>
    <w:rsid w:val="00077CEB"/>
    <w:rsid w:val="000D3A6C"/>
    <w:rsid w:val="000E10CC"/>
    <w:rsid w:val="001021C6"/>
    <w:rsid w:val="001631BF"/>
    <w:rsid w:val="002C2427"/>
    <w:rsid w:val="002E1554"/>
    <w:rsid w:val="00317118"/>
    <w:rsid w:val="00344E23"/>
    <w:rsid w:val="00433ECC"/>
    <w:rsid w:val="005033C2"/>
    <w:rsid w:val="00577862"/>
    <w:rsid w:val="005E6582"/>
    <w:rsid w:val="00677FE7"/>
    <w:rsid w:val="006C278C"/>
    <w:rsid w:val="00756DE1"/>
    <w:rsid w:val="007C0C28"/>
    <w:rsid w:val="0083295A"/>
    <w:rsid w:val="00880F30"/>
    <w:rsid w:val="00A76E1A"/>
    <w:rsid w:val="00AE634F"/>
    <w:rsid w:val="00B07A53"/>
    <w:rsid w:val="00B94E25"/>
    <w:rsid w:val="00DC5DE2"/>
    <w:rsid w:val="00ED590E"/>
    <w:rsid w:val="00EF6C42"/>
    <w:rsid w:val="00F0519C"/>
    <w:rsid w:val="00F8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6F5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</w:pPr>
    <w:rPr>
      <w:sz w:val="18"/>
      <w:szCs w:val="18"/>
    </w:rPr>
  </w:style>
  <w:style w:type="paragraph" w:styleId="Heading1">
    <w:name w:val="heading 1"/>
    <w:basedOn w:val="Normal"/>
    <w:next w:val="Normal"/>
    <w:qFormat/>
    <w:pPr>
      <w:spacing w:before="360"/>
      <w:outlineLvl w:val="0"/>
    </w:pPr>
    <w:rPr>
      <w:rFonts w:asciiTheme="majorHAnsi" w:eastAsiaTheme="majorEastAsia" w:hAnsiTheme="majorHAnsi" w:cstheme="majorBidi"/>
      <w:b/>
      <w:bCs/>
      <w:color w:val="BD582C" w:themeColor="accent2"/>
      <w:kern w:val="28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spacing w:after="40"/>
      <w:outlineLvl w:val="1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Heading3">
    <w:name w:val="heading 3"/>
    <w:basedOn w:val="Heading2"/>
    <w:next w:val="Normal"/>
    <w:link w:val="Heading3Char"/>
    <w:uiPriority w:val="9"/>
    <w:unhideWhenUsed/>
    <w:pPr>
      <w:ind w:left="216" w:right="144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pPr>
      <w:spacing w:before="240"/>
      <w:outlineLvl w:val="3"/>
    </w:pPr>
    <w:rPr>
      <w:color w:val="644030" w:themeColor="accent3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40"/>
      <w:outlineLvl w:val="4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/>
      <w:outlineLvl w:val="5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/>
      <w:outlineLvl w:val="7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GridTable1Light-Accent11">
    <w:name w:val="Grid Table 1 Light - Accent 11"/>
    <w:aliases w:val="Sample questionnaires table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1"/>
    <w:unhideWhenUsed/>
    <w:pPr>
      <w:spacing w:before="80" w:after="80"/>
      <w:jc w:val="right"/>
    </w:pPr>
    <w:rPr>
      <w:color w:val="637052" w:themeColor="text2"/>
    </w:rPr>
  </w:style>
  <w:style w:type="character" w:customStyle="1" w:styleId="FooterChar">
    <w:name w:val="Footer Char"/>
    <w:basedOn w:val="DefaultParagraphFont"/>
    <w:link w:val="Footer"/>
    <w:uiPriority w:val="1"/>
    <w:rPr>
      <w:color w:val="637052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637052" w:themeColor="text2"/>
      <w:kern w:val="22"/>
      <w:sz w:val="18"/>
      <w:szCs w:val="18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644030" w:themeColor="accent3" w:themeShade="BF"/>
      <w:kern w:val="22"/>
      <w:sz w:val="18"/>
      <w:szCs w:val="18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paragraph" w:customStyle="1" w:styleId="Logo">
    <w:name w:val="Logo"/>
    <w:basedOn w:val="Normal"/>
    <w:qFormat/>
    <w:pPr>
      <w:spacing w:after="0"/>
      <w:jc w:val="center"/>
    </w:pPr>
  </w:style>
  <w:style w:type="paragraph" w:customStyle="1" w:styleId="Numbers">
    <w:name w:val="Numbers"/>
    <w:basedOn w:val="Normal"/>
    <w:qFormat/>
    <w:pPr>
      <w:ind w:right="216"/>
      <w:jc w:val="right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NoSpacing">
    <w:name w:val="No Spacing"/>
    <w:uiPriority w:val="1"/>
    <w:semiHidden/>
    <w:unhideWhenUsed/>
    <w:qFormat/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Company">
    <w:name w:val="Company"/>
    <w:basedOn w:val="Normal"/>
    <w:qFormat/>
    <w:pPr>
      <w:jc w:val="center"/>
    </w:pPr>
    <w:rPr>
      <w:rFonts w:asciiTheme="majorHAnsi" w:eastAsiaTheme="majorEastAsia" w:hAnsiTheme="majorHAnsi" w:cstheme="majorBidi"/>
      <w:b/>
      <w:bCs/>
      <w:color w:val="637052" w:themeColor="text2"/>
      <w:sz w:val="32"/>
      <w:szCs w:val="32"/>
    </w:rPr>
  </w:style>
  <w:style w:type="paragraph" w:styleId="List">
    <w:name w:val="List"/>
    <w:basedOn w:val="Normal"/>
    <w:unhideWhenUsed/>
    <w:qFormat/>
    <w:pPr>
      <w:spacing w:before="40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List2">
    <w:name w:val="List 2"/>
    <w:basedOn w:val="Normal"/>
    <w:unhideWhenUsed/>
    <w:qFormat/>
    <w:pPr>
      <w:ind w:left="216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5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%20Coding\AppData\Roaming\Microsoft\Templates\Employee%20exit%20intervie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457B37402A4D5CAC133B0BD7416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AFEF8-1331-40D3-9324-B1E23DA06231}"/>
      </w:docPartPr>
      <w:docPartBody>
        <w:p w:rsidR="003B32BF" w:rsidRDefault="00074B98">
          <w:pPr>
            <w:pStyle w:val="63457B37402A4D5CAC133B0BD7416AFF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B98"/>
    <w:rsid w:val="00074B98"/>
    <w:rsid w:val="00266FFF"/>
    <w:rsid w:val="003B32BF"/>
    <w:rsid w:val="004274AA"/>
    <w:rsid w:val="00496A80"/>
    <w:rsid w:val="004F04AF"/>
    <w:rsid w:val="009252EC"/>
    <w:rsid w:val="00972A8A"/>
    <w:rsid w:val="009C137E"/>
    <w:rsid w:val="00EA4156"/>
    <w:rsid w:val="00EA75C1"/>
    <w:rsid w:val="00ED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57B37402A4D5CAC133B0BD7416AFF">
    <w:name w:val="63457B37402A4D5CAC133B0BD7416AFF"/>
  </w:style>
  <w:style w:type="paragraph" w:customStyle="1" w:styleId="1926B9F1E5FC411F85825B57FF204DEB">
    <w:name w:val="1926B9F1E5FC411F85825B57FF204DEB"/>
  </w:style>
  <w:style w:type="paragraph" w:customStyle="1" w:styleId="C4FEBCE08914430FA3F31C460BA0B2C9">
    <w:name w:val="C4FEBCE08914430FA3F31C460BA0B2C9"/>
  </w:style>
  <w:style w:type="paragraph" w:customStyle="1" w:styleId="4D75CDC9F2FE408CAA88193396A02877">
    <w:name w:val="4D75CDC9F2FE408CAA88193396A02877"/>
  </w:style>
  <w:style w:type="paragraph" w:customStyle="1" w:styleId="A82211B2B1E94D6A8728575E79611CD6">
    <w:name w:val="A82211B2B1E94D6A8728575E79611CD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C182F6883924B5FB5E539CF6120662A">
    <w:name w:val="DC182F6883924B5FB5E539CF6120662A"/>
  </w:style>
  <w:style w:type="paragraph" w:customStyle="1" w:styleId="B7BD30B01E1A476D916FD3FCE716DC91">
    <w:name w:val="B7BD30B01E1A476D916FD3FCE716DC91"/>
  </w:style>
  <w:style w:type="paragraph" w:customStyle="1" w:styleId="7ABF47F830B84857B7E0C47F355C7DD5">
    <w:name w:val="7ABF47F830B84857B7E0C47F355C7DD5"/>
  </w:style>
  <w:style w:type="paragraph" w:customStyle="1" w:styleId="724C9F4BDEE343F0B19B7C89C7BFCB81">
    <w:name w:val="724C9F4BDEE343F0B19B7C89C7BFCB81"/>
  </w:style>
  <w:style w:type="paragraph" w:customStyle="1" w:styleId="7BA767BC1B384A5A9A3CE8A74A53DDFB">
    <w:name w:val="7BA767BC1B384A5A9A3CE8A74A53DDFB"/>
  </w:style>
  <w:style w:type="paragraph" w:customStyle="1" w:styleId="83BFB0224FA04677983E011A26C8C6F0">
    <w:name w:val="83BFB0224FA04677983E011A26C8C6F0"/>
  </w:style>
  <w:style w:type="paragraph" w:customStyle="1" w:styleId="43DC328D94FF4E5DA6230ED33C7BB322">
    <w:name w:val="43DC328D94FF4E5DA6230ED33C7BB322"/>
  </w:style>
  <w:style w:type="paragraph" w:customStyle="1" w:styleId="2C3B41EBC9DD49E4B2E85006123054FB">
    <w:name w:val="2C3B41EBC9DD49E4B2E85006123054FB"/>
  </w:style>
  <w:style w:type="paragraph" w:customStyle="1" w:styleId="8FA1534505CA43FD84646E5F52FEF6F9">
    <w:name w:val="8FA1534505CA43FD84646E5F52FEF6F9"/>
  </w:style>
  <w:style w:type="paragraph" w:customStyle="1" w:styleId="549068D7B156412C823D5D2DB9220E4B">
    <w:name w:val="549068D7B156412C823D5D2DB9220E4B"/>
  </w:style>
  <w:style w:type="paragraph" w:customStyle="1" w:styleId="0E6EDAE71FA24E2389BAED29F0E80ECE">
    <w:name w:val="0E6EDAE71FA24E2389BAED29F0E80ECE"/>
  </w:style>
  <w:style w:type="paragraph" w:customStyle="1" w:styleId="426CCC7267E84E71A88B9F20A631D2F5">
    <w:name w:val="426CCC7267E84E71A88B9F20A631D2F5"/>
  </w:style>
  <w:style w:type="paragraph" w:customStyle="1" w:styleId="DF6F6E332A1D4493A46249B66229D97A">
    <w:name w:val="DF6F6E332A1D4493A46249B66229D97A"/>
  </w:style>
  <w:style w:type="paragraph" w:customStyle="1" w:styleId="CF4A2A99375B4C88B7DB9B271AC26605">
    <w:name w:val="CF4A2A99375B4C88B7DB9B271AC26605"/>
  </w:style>
  <w:style w:type="paragraph" w:customStyle="1" w:styleId="B07FEF644CD54692BD30E883580C7232">
    <w:name w:val="B07FEF644CD54692BD30E883580C7232"/>
  </w:style>
  <w:style w:type="paragraph" w:customStyle="1" w:styleId="E1C8906AEA8D453DA2DE84B7AD91183C">
    <w:name w:val="E1C8906AEA8D453DA2DE84B7AD91183C"/>
  </w:style>
  <w:style w:type="paragraph" w:customStyle="1" w:styleId="A5703CA58ED246CE80CF4406652B49E9">
    <w:name w:val="A5703CA58ED246CE80CF4406652B49E9"/>
  </w:style>
  <w:style w:type="paragraph" w:customStyle="1" w:styleId="422B72D71ECF46B892A524D8C8917123">
    <w:name w:val="422B72D71ECF46B892A524D8C8917123"/>
  </w:style>
  <w:style w:type="paragraph" w:customStyle="1" w:styleId="6AB1CCA0C9904BE398064C1F0F6DC610">
    <w:name w:val="6AB1CCA0C9904BE398064C1F0F6DC610"/>
  </w:style>
  <w:style w:type="paragraph" w:customStyle="1" w:styleId="ADEEF09A2AC04A569051F700C29CCA26">
    <w:name w:val="ADEEF09A2AC04A569051F700C29CCA26"/>
  </w:style>
  <w:style w:type="paragraph" w:customStyle="1" w:styleId="81023E9C90284D5ABF8337E7CE58B47C">
    <w:name w:val="81023E9C90284D5ABF8337E7CE58B47C"/>
  </w:style>
  <w:style w:type="paragraph" w:customStyle="1" w:styleId="76B22CE6C4D1452A88938BFAE5027706">
    <w:name w:val="76B22CE6C4D1452A88938BFAE5027706"/>
  </w:style>
  <w:style w:type="paragraph" w:customStyle="1" w:styleId="C0054225AB154A518D639C67894B7CA2">
    <w:name w:val="C0054225AB154A518D639C67894B7CA2"/>
  </w:style>
  <w:style w:type="paragraph" w:customStyle="1" w:styleId="5628537EC488498D99C6ED12A4A4CA9F">
    <w:name w:val="5628537EC488498D99C6ED12A4A4CA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4BB0D8-9400-41F0-83B8-9FC2529A0B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exit interview.dotx</Template>
  <TotalTime>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2018-02-15T08:41:00Z</dcterms:created>
  <dcterms:modified xsi:type="dcterms:W3CDTF">2018-02-15T08:41:00Z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TC034630629991</vt:lpwstr>
  </property>
</Properties>
</file>