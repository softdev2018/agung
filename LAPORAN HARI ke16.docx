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6B4C79">
        <w:rPr>
          <w:color w:val="auto"/>
        </w:rPr>
        <w:t>19</w:t>
      </w:r>
      <w:r w:rsidR="00AE634F">
        <w:rPr>
          <w:color w:val="auto"/>
        </w:rPr>
        <w:t>-02</w:t>
      </w:r>
      <w:r w:rsidR="00344E23">
        <w:rPr>
          <w:color w:val="auto"/>
        </w:rPr>
        <w:t>-2018</w:t>
      </w:r>
      <w:r w:rsidR="00B94E25">
        <w:rPr>
          <w:color w:val="auto"/>
        </w:rPr>
        <w:t>/SoftDev</w:t>
      </w:r>
    </w:p>
    <w:p w:rsidR="00B07A53" w:rsidRPr="00756DE1" w:rsidRDefault="00013FD7">
      <w:r w:rsidRPr="00756DE1">
        <w:t>Waktu Datang :</w:t>
      </w:r>
      <w:r w:rsidRPr="00756DE1">
        <w:tab/>
      </w:r>
      <w:r w:rsidR="006B4C79">
        <w:t>07</w:t>
      </w:r>
      <w:r w:rsidR="00344E23">
        <w:t>.</w:t>
      </w:r>
      <w:r w:rsidR="006B4C79">
        <w:t>55</w:t>
      </w:r>
      <w:bookmarkStart w:id="0" w:name="_GoBack"/>
      <w:bookmarkEnd w:id="0"/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83295A">
        <w:t xml:space="preserve"> </w:t>
      </w:r>
      <w:r w:rsidR="00ED590E">
        <w:t>16.00</w:t>
      </w:r>
    </w:p>
    <w:tbl>
      <w:tblPr>
        <w:tblStyle w:val="GridTable1Light-Accent1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 xml:space="preserve">Agung </w:t>
            </w:r>
            <w:r w:rsidR="00344E23">
              <w:t>Prasetyo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informatika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-Accent11"/>
        <w:tblW w:w="825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5740"/>
        <w:gridCol w:w="562"/>
        <w:gridCol w:w="3420"/>
        <w:gridCol w:w="5918"/>
        <w:gridCol w:w="2160"/>
      </w:tblGrid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0E10CC">
        <w:trPr>
          <w:gridAfter w:val="4"/>
          <w:wAfter w:w="12060" w:type="dxa"/>
        </w:trPr>
        <w:tc>
          <w:tcPr>
            <w:tcW w:w="5760" w:type="dxa"/>
            <w:gridSpan w:val="2"/>
          </w:tcPr>
          <w:p w:rsidR="00ED590E" w:rsidRDefault="00344E23" w:rsidP="00ED590E">
            <w:r>
              <w:t>Melanjutkan project kemaren</w:t>
            </w:r>
          </w:p>
        </w:tc>
      </w:tr>
      <w:tr w:rsidR="00B07A53" w:rsidTr="000E10CC">
        <w:tc>
          <w:tcPr>
            <w:tcW w:w="20" w:type="dxa"/>
          </w:tcPr>
          <w:p w:rsidR="00B07A53" w:rsidRDefault="00344E23" w:rsidP="00B94E25">
            <w:pPr>
              <w:pStyle w:val="Numbers"/>
              <w:spacing w:before="40"/>
              <w:jc w:val="left"/>
            </w:pPr>
            <w:r>
              <w:t>B</w:t>
            </w:r>
          </w:p>
        </w:tc>
        <w:tc>
          <w:tcPr>
            <w:tcW w:w="15640" w:type="dxa"/>
            <w:gridSpan w:val="4"/>
          </w:tcPr>
          <w:p w:rsidR="00B07A53" w:rsidRDefault="00F2743B" w:rsidP="00344E23">
            <w:r>
              <w:t>Membuat session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0E10CC">
        <w:trPr>
          <w:gridAfter w:val="2"/>
          <w:wAfter w:w="8078" w:type="dxa"/>
        </w:trPr>
        <w:tc>
          <w:tcPr>
            <w:tcW w:w="9742" w:type="dxa"/>
            <w:gridSpan w:val="4"/>
          </w:tcPr>
          <w:p w:rsidR="00ED590E" w:rsidRDefault="006B4C79" w:rsidP="006B4C79">
            <w:r>
              <w:t>Mengupdate web film</w:t>
            </w:r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0E10CC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5640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CB" w:rsidRDefault="005024CB">
      <w:pPr>
        <w:spacing w:after="0"/>
      </w:pPr>
      <w:r>
        <w:separator/>
      </w:r>
    </w:p>
  </w:endnote>
  <w:endnote w:type="continuationSeparator" w:id="0">
    <w:p w:rsidR="005024CB" w:rsidRDefault="005024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CB" w:rsidRDefault="005024CB">
      <w:pPr>
        <w:spacing w:after="0"/>
      </w:pPr>
      <w:r>
        <w:separator/>
      </w:r>
    </w:p>
  </w:footnote>
  <w:footnote w:type="continuationSeparator" w:id="0">
    <w:p w:rsidR="005024CB" w:rsidRDefault="00502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77CEB"/>
    <w:rsid w:val="000D3A6C"/>
    <w:rsid w:val="000E10CC"/>
    <w:rsid w:val="001021C6"/>
    <w:rsid w:val="001631BF"/>
    <w:rsid w:val="002C2427"/>
    <w:rsid w:val="002E1554"/>
    <w:rsid w:val="00317118"/>
    <w:rsid w:val="00344E23"/>
    <w:rsid w:val="00463C76"/>
    <w:rsid w:val="005024CB"/>
    <w:rsid w:val="005033C2"/>
    <w:rsid w:val="00577862"/>
    <w:rsid w:val="005E6582"/>
    <w:rsid w:val="00677FE7"/>
    <w:rsid w:val="006B4C79"/>
    <w:rsid w:val="006C278C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0519C"/>
    <w:rsid w:val="00F2743B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16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-Accent11">
    <w:name w:val="Grid Table 1 Light - Accent 1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266FFF"/>
    <w:rsid w:val="003B32BF"/>
    <w:rsid w:val="004274AA"/>
    <w:rsid w:val="004F04AF"/>
    <w:rsid w:val="009252EC"/>
    <w:rsid w:val="00972A8A"/>
    <w:rsid w:val="0099577D"/>
    <w:rsid w:val="009C137E"/>
    <w:rsid w:val="00CB6AC3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2018-02-19T09:17:00Z</dcterms:created>
  <dcterms:modified xsi:type="dcterms:W3CDTF">2018-02-19T09:17:00Z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