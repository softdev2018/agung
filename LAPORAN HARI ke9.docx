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F0519C">
        <w:rPr>
          <w:color w:val="auto"/>
        </w:rPr>
        <w:t>08</w:t>
      </w:r>
      <w:r w:rsidR="00AE634F">
        <w:rPr>
          <w:color w:val="auto"/>
        </w:rPr>
        <w:t>-02</w:t>
      </w:r>
      <w:r w:rsidR="00B94E25">
        <w:rPr>
          <w:color w:val="auto"/>
        </w:rPr>
        <w:t>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F0519C">
        <w:t>07.48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ED590E">
        <w:t>16.00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825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5740"/>
        <w:gridCol w:w="562"/>
        <w:gridCol w:w="3420"/>
        <w:gridCol w:w="5918"/>
        <w:gridCol w:w="2160"/>
      </w:tblGrid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0E10CC">
        <w:trPr>
          <w:gridAfter w:val="4"/>
          <w:wAfter w:w="12060" w:type="dxa"/>
        </w:trPr>
        <w:tc>
          <w:tcPr>
            <w:tcW w:w="5760" w:type="dxa"/>
            <w:gridSpan w:val="2"/>
          </w:tcPr>
          <w:p w:rsidR="00ED590E" w:rsidRDefault="000E10CC" w:rsidP="00ED590E">
            <w:bookmarkStart w:id="0" w:name="_GoBack" w:colFirst="0" w:colLast="0"/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login</w:t>
            </w:r>
          </w:p>
        </w:tc>
      </w:tr>
      <w:tr w:rsidR="00B07A53" w:rsidTr="000E10CC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15640" w:type="dxa"/>
            <w:gridSpan w:val="4"/>
          </w:tcPr>
          <w:p w:rsidR="00B07A53" w:rsidRDefault="005E6582" w:rsidP="00ED590E">
            <w:proofErr w:type="spellStart"/>
            <w:r>
              <w:t>Belajar</w:t>
            </w:r>
            <w:proofErr w:type="spellEnd"/>
            <w:r>
              <w:t xml:space="preserve"> query select, where, insert, update, delete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0E10CC">
        <w:trPr>
          <w:gridAfter w:val="2"/>
          <w:wAfter w:w="8078" w:type="dxa"/>
        </w:trPr>
        <w:tc>
          <w:tcPr>
            <w:tcW w:w="9742" w:type="dxa"/>
            <w:gridSpan w:val="4"/>
          </w:tcPr>
          <w:p w:rsidR="00ED590E" w:rsidRDefault="006C278C" w:rsidP="00ED590E"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</w:p>
        </w:tc>
      </w:tr>
      <w:bookmarkEnd w:id="0"/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0E10CC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5640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6C" w:rsidRDefault="000D3A6C">
      <w:pPr>
        <w:spacing w:after="0"/>
      </w:pPr>
      <w:r>
        <w:separator/>
      </w:r>
    </w:p>
  </w:endnote>
  <w:endnote w:type="continuationSeparator" w:id="0">
    <w:p w:rsidR="000D3A6C" w:rsidRDefault="000D3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6C" w:rsidRDefault="000D3A6C">
      <w:pPr>
        <w:spacing w:after="0"/>
      </w:pPr>
      <w:r>
        <w:separator/>
      </w:r>
    </w:p>
  </w:footnote>
  <w:footnote w:type="continuationSeparator" w:id="0">
    <w:p w:rsidR="000D3A6C" w:rsidRDefault="000D3A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0D3A6C"/>
    <w:rsid w:val="000E10CC"/>
    <w:rsid w:val="001021C6"/>
    <w:rsid w:val="001631BF"/>
    <w:rsid w:val="002C2427"/>
    <w:rsid w:val="002E1554"/>
    <w:rsid w:val="00317118"/>
    <w:rsid w:val="005033C2"/>
    <w:rsid w:val="00577862"/>
    <w:rsid w:val="005E6582"/>
    <w:rsid w:val="00677FE7"/>
    <w:rsid w:val="006C278C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0519C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266FFF"/>
    <w:rsid w:val="003B32BF"/>
    <w:rsid w:val="004274AA"/>
    <w:rsid w:val="004F04AF"/>
    <w:rsid w:val="009252EC"/>
    <w:rsid w:val="00972A8A"/>
    <w:rsid w:val="009C137E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2018-02-08T08:18:00Z</dcterms:created>
  <dcterms:modified xsi:type="dcterms:W3CDTF">2018-02-08T08:21:00Z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