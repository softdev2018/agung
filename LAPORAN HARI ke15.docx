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F2743B">
        <w:rPr>
          <w:color w:val="auto"/>
        </w:rPr>
        <w:t>15</w:t>
      </w:r>
      <w:r w:rsidR="00AE634F">
        <w:rPr>
          <w:color w:val="auto"/>
        </w:rPr>
        <w:t>-02</w:t>
      </w:r>
      <w:r w:rsidR="00344E23">
        <w:rPr>
          <w:color w:val="auto"/>
        </w:rPr>
        <w:t>-2018</w:t>
      </w:r>
      <w:r w:rsidR="00B94E25">
        <w:rPr>
          <w:color w:val="auto"/>
        </w:rPr>
        <w:t>/SoftDev</w:t>
      </w:r>
    </w:p>
    <w:p w:rsidR="00B07A53" w:rsidRPr="00756DE1" w:rsidRDefault="00013FD7">
      <w:r w:rsidRPr="00756DE1">
        <w:t>Waktu Datang :</w:t>
      </w:r>
      <w:r w:rsidRPr="00756DE1">
        <w:tab/>
      </w:r>
      <w:r w:rsidR="00F2743B">
        <w:t>08</w:t>
      </w:r>
      <w:r w:rsidR="00344E23">
        <w:t>.</w:t>
      </w:r>
      <w:r w:rsidR="00F2743B">
        <w:t>17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  <w:r w:rsidR="0083295A">
        <w:t xml:space="preserve"> </w:t>
      </w:r>
      <w:r w:rsidR="00ED590E">
        <w:t>16.00</w:t>
      </w:r>
    </w:p>
    <w:tbl>
      <w:tblPr>
        <w:tblStyle w:val="GridTable1Light-Accent1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 xml:space="preserve">Agung </w:t>
            </w:r>
            <w:r w:rsidR="00344E23">
              <w:t>Prasetyo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informatika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-Accent11"/>
        <w:tblW w:w="825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5740"/>
        <w:gridCol w:w="562"/>
        <w:gridCol w:w="3420"/>
        <w:gridCol w:w="5918"/>
        <w:gridCol w:w="2160"/>
      </w:tblGrid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0E10CC">
        <w:trPr>
          <w:gridAfter w:val="4"/>
          <w:wAfter w:w="12060" w:type="dxa"/>
        </w:trPr>
        <w:tc>
          <w:tcPr>
            <w:tcW w:w="5760" w:type="dxa"/>
            <w:gridSpan w:val="2"/>
          </w:tcPr>
          <w:p w:rsidR="00ED590E" w:rsidRDefault="00344E23" w:rsidP="00ED590E">
            <w:r>
              <w:t>Melanjutkan project kemaren</w:t>
            </w:r>
          </w:p>
        </w:tc>
      </w:tr>
      <w:tr w:rsidR="00B07A53" w:rsidTr="000E10CC">
        <w:tc>
          <w:tcPr>
            <w:tcW w:w="20" w:type="dxa"/>
          </w:tcPr>
          <w:p w:rsidR="00B07A53" w:rsidRDefault="00344E23" w:rsidP="00B94E25">
            <w:pPr>
              <w:pStyle w:val="Numbers"/>
              <w:spacing w:before="40"/>
              <w:jc w:val="left"/>
            </w:pPr>
            <w:r>
              <w:t>B</w:t>
            </w:r>
          </w:p>
        </w:tc>
        <w:tc>
          <w:tcPr>
            <w:tcW w:w="15640" w:type="dxa"/>
            <w:gridSpan w:val="4"/>
          </w:tcPr>
          <w:p w:rsidR="00B07A53" w:rsidRDefault="00F2743B" w:rsidP="00344E23">
            <w:r>
              <w:t>Membuat session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0E10CC">
        <w:trPr>
          <w:gridAfter w:val="2"/>
          <w:wAfter w:w="8078" w:type="dxa"/>
        </w:trPr>
        <w:tc>
          <w:tcPr>
            <w:tcW w:w="9742" w:type="dxa"/>
            <w:gridSpan w:val="4"/>
          </w:tcPr>
          <w:p w:rsidR="00ED590E" w:rsidRDefault="00F2743B" w:rsidP="00ED590E">
            <w:r>
              <w:t xml:space="preserve">Membuat CRUD </w:t>
            </w:r>
          </w:p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344E23">
            <w:r>
              <w:t>B</w:t>
            </w:r>
            <w:r w:rsidR="00F2743B">
              <w:rPr>
                <w:rFonts w:ascii="Georgia" w:hAnsi="Georgia"/>
                <w:color w:val="212529"/>
                <w:spacing w:val="2"/>
                <w:shd w:val="clear" w:color="auto" w:fill="FFFFFF"/>
              </w:rPr>
              <w:t>elajar cara menggunakan API Sendgrid </w:t>
            </w:r>
            <w:bookmarkStart w:id="0" w:name="_GoBack"/>
            <w:bookmarkEnd w:id="0"/>
          </w:p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A76E1A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0E10CC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15640" w:type="dxa"/>
            <w:gridSpan w:val="4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C76" w:rsidRDefault="00463C76">
      <w:pPr>
        <w:spacing w:after="0"/>
      </w:pPr>
      <w:r>
        <w:separator/>
      </w:r>
    </w:p>
  </w:endnote>
  <w:endnote w:type="continuationSeparator" w:id="0">
    <w:p w:rsidR="00463C76" w:rsidRDefault="00463C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C76" w:rsidRDefault="00463C76">
      <w:pPr>
        <w:spacing w:after="0"/>
      </w:pPr>
      <w:r>
        <w:separator/>
      </w:r>
    </w:p>
  </w:footnote>
  <w:footnote w:type="continuationSeparator" w:id="0">
    <w:p w:rsidR="00463C76" w:rsidRDefault="00463C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77CEB"/>
    <w:rsid w:val="000D3A6C"/>
    <w:rsid w:val="000E10CC"/>
    <w:rsid w:val="001021C6"/>
    <w:rsid w:val="001631BF"/>
    <w:rsid w:val="002C2427"/>
    <w:rsid w:val="002E1554"/>
    <w:rsid w:val="00317118"/>
    <w:rsid w:val="00344E23"/>
    <w:rsid w:val="00463C76"/>
    <w:rsid w:val="005033C2"/>
    <w:rsid w:val="00577862"/>
    <w:rsid w:val="005E6582"/>
    <w:rsid w:val="00677FE7"/>
    <w:rsid w:val="006C278C"/>
    <w:rsid w:val="00756DE1"/>
    <w:rsid w:val="007C0C28"/>
    <w:rsid w:val="0083295A"/>
    <w:rsid w:val="00880F30"/>
    <w:rsid w:val="00A76E1A"/>
    <w:rsid w:val="00AE634F"/>
    <w:rsid w:val="00B07A53"/>
    <w:rsid w:val="00B94E25"/>
    <w:rsid w:val="00DC5DE2"/>
    <w:rsid w:val="00ED590E"/>
    <w:rsid w:val="00EF6C42"/>
    <w:rsid w:val="00F0519C"/>
    <w:rsid w:val="00F2743B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F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-Accent11">
    <w:name w:val="Grid Table 1 Light - Accent 1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266FFF"/>
    <w:rsid w:val="003B32BF"/>
    <w:rsid w:val="004274AA"/>
    <w:rsid w:val="004F04AF"/>
    <w:rsid w:val="009252EC"/>
    <w:rsid w:val="00972A8A"/>
    <w:rsid w:val="0099577D"/>
    <w:rsid w:val="009C137E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2018-02-15T08:45:00Z</dcterms:created>
  <dcterms:modified xsi:type="dcterms:W3CDTF">2018-02-15T08:45:00Z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