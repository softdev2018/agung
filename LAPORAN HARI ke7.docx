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A76E1A">
        <w:rPr>
          <w:color w:val="auto"/>
        </w:rPr>
        <w:t>06</w:t>
      </w:r>
      <w:r w:rsidR="00AE634F">
        <w:rPr>
          <w:color w:val="auto"/>
        </w:rPr>
        <w:t>-02</w:t>
      </w:r>
      <w:r w:rsidR="00B94E25">
        <w:rPr>
          <w:color w:val="auto"/>
        </w:rPr>
        <w:t>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ED590E">
        <w:t>07.57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ED590E">
        <w:t>16.00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6323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1578"/>
        <w:gridCol w:w="562"/>
        <w:gridCol w:w="3420"/>
        <w:gridCol w:w="5918"/>
        <w:gridCol w:w="2160"/>
      </w:tblGrid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A76E1A">
        <w:trPr>
          <w:gridAfter w:val="4"/>
          <w:wAfter w:w="12060" w:type="dxa"/>
        </w:trPr>
        <w:tc>
          <w:tcPr>
            <w:tcW w:w="1598" w:type="dxa"/>
            <w:gridSpan w:val="2"/>
          </w:tcPr>
          <w:p w:rsidR="00ED590E" w:rsidRDefault="00B94E25" w:rsidP="00ED590E"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 w:rsidR="00ED590E">
              <w:t>Git</w:t>
            </w:r>
            <w:proofErr w:type="spellEnd"/>
          </w:p>
        </w:tc>
      </w:tr>
      <w:tr w:rsidR="00B07A53" w:rsidTr="00A76E1A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11478" w:type="dxa"/>
            <w:gridSpan w:val="4"/>
          </w:tcPr>
          <w:p w:rsidR="00B07A53" w:rsidRDefault="00AE634F" w:rsidP="00ED590E">
            <w:proofErr w:type="spellStart"/>
            <w:r>
              <w:t>Membuat</w:t>
            </w:r>
            <w:proofErr w:type="spellEnd"/>
            <w:r w:rsidR="00ED590E">
              <w:t xml:space="preserve"> Database project </w:t>
            </w:r>
            <w:proofErr w:type="spellStart"/>
            <w:r w:rsidR="00ED590E">
              <w:t>kemaren</w:t>
            </w:r>
            <w:proofErr w:type="spellEnd"/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A76E1A">
        <w:trPr>
          <w:gridAfter w:val="2"/>
          <w:wAfter w:w="8078" w:type="dxa"/>
        </w:trPr>
        <w:tc>
          <w:tcPr>
            <w:tcW w:w="5580" w:type="dxa"/>
            <w:gridSpan w:val="4"/>
          </w:tcPr>
          <w:p w:rsidR="00ED590E" w:rsidRDefault="00ED590E" w:rsidP="00ED590E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ppt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share </w:t>
            </w:r>
            <w:r w:rsidR="00A76E1A">
              <w:t xml:space="preserve"> </w:t>
            </w:r>
            <w:r w:rsidR="00A76E1A">
              <w:t xml:space="preserve">knowledge </w:t>
            </w:r>
            <w:proofErr w:type="spellStart"/>
            <w:r w:rsidR="00A76E1A">
              <w:t>besok</w:t>
            </w:r>
            <w:proofErr w:type="spellEnd"/>
          </w:p>
        </w:tc>
      </w:tr>
      <w:tr w:rsidR="00A76E1A" w:rsidTr="00A76E1A">
        <w:trPr>
          <w:gridAfter w:val="3"/>
          <w:wAfter w:w="11498" w:type="dxa"/>
        </w:trPr>
        <w:tc>
          <w:tcPr>
            <w:tcW w:w="2160" w:type="dxa"/>
            <w:gridSpan w:val="3"/>
          </w:tcPr>
          <w:p w:rsidR="00A76E1A" w:rsidRDefault="00A76E1A">
            <w:bookmarkStart w:id="0" w:name="_GoBack"/>
            <w:bookmarkEnd w:id="0"/>
          </w:p>
        </w:tc>
      </w:tr>
      <w:tr w:rsidR="00A76E1A" w:rsidTr="00A76E1A">
        <w:trPr>
          <w:gridAfter w:val="3"/>
          <w:wAfter w:w="11498" w:type="dxa"/>
        </w:trPr>
        <w:tc>
          <w:tcPr>
            <w:tcW w:w="2160" w:type="dxa"/>
            <w:gridSpan w:val="3"/>
          </w:tcPr>
          <w:p w:rsidR="00A76E1A" w:rsidRDefault="00A76E1A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A76E1A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A76E1A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A76E1A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1478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A76E1A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1478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862" w:rsidRDefault="00577862">
      <w:pPr>
        <w:spacing w:after="0"/>
      </w:pPr>
      <w:r>
        <w:separator/>
      </w:r>
    </w:p>
  </w:endnote>
  <w:endnote w:type="continuationSeparator" w:id="0">
    <w:p w:rsidR="00577862" w:rsidRDefault="00577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862" w:rsidRDefault="00577862">
      <w:pPr>
        <w:spacing w:after="0"/>
      </w:pPr>
      <w:r>
        <w:separator/>
      </w:r>
    </w:p>
  </w:footnote>
  <w:footnote w:type="continuationSeparator" w:id="0">
    <w:p w:rsidR="00577862" w:rsidRDefault="005778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1631BF"/>
    <w:rsid w:val="002C2427"/>
    <w:rsid w:val="002E1554"/>
    <w:rsid w:val="00317118"/>
    <w:rsid w:val="005033C2"/>
    <w:rsid w:val="00577862"/>
    <w:rsid w:val="00677FE7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9252EC"/>
    <w:rsid w:val="00972A8A"/>
    <w:rsid w:val="009C137E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2018-02-06T09:05:00Z</dcterms:created>
  <dcterms:modified xsi:type="dcterms:W3CDTF">2018-02-06T09:05:00Z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